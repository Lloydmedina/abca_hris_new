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01F" w:rsidRPr="00430F4A" w:rsidRDefault="005E67D6" w:rsidP="001943F1">
      <w:pPr>
        <w:pStyle w:val="Name"/>
        <w:rPr>
          <w:sz w:val="32"/>
          <w:szCs w:val="32"/>
        </w:rPr>
      </w:pPr>
      <w:r>
        <w:rPr>
          <w:b w:val="0"/>
          <w:bCs/>
          <w:noProof/>
          <w:sz w:val="20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4473575</wp:posOffset>
            </wp:positionH>
            <wp:positionV relativeFrom="paragraph">
              <wp:posOffset>-410845</wp:posOffset>
            </wp:positionV>
            <wp:extent cx="1482725" cy="1186815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01F" w:rsidRPr="00430F4A">
        <w:rPr>
          <w:sz w:val="32"/>
          <w:szCs w:val="32"/>
        </w:rPr>
        <w:t>Romel M. TALASAN</w:t>
      </w:r>
    </w:p>
    <w:p w:rsidR="0027501F" w:rsidRDefault="0027501F" w:rsidP="001943F1">
      <w:pPr>
        <w:pStyle w:val="Name"/>
        <w:rPr>
          <w:b w:val="0"/>
          <w:bCs/>
          <w:sz w:val="20"/>
        </w:rPr>
      </w:pPr>
      <w:r>
        <w:rPr>
          <w:b w:val="0"/>
          <w:bCs/>
          <w:sz w:val="20"/>
        </w:rPr>
        <w:t>Address:</w:t>
      </w:r>
      <w:r w:rsidR="00EE7527">
        <w:rPr>
          <w:b w:val="0"/>
          <w:bCs/>
          <w:sz w:val="20"/>
        </w:rPr>
        <w:t xml:space="preserve">   </w:t>
      </w:r>
      <w:r>
        <w:rPr>
          <w:b w:val="0"/>
          <w:bCs/>
          <w:sz w:val="20"/>
        </w:rPr>
        <w:t xml:space="preserve">98 purok star apple umapad mandaue </w:t>
      </w:r>
      <w:proofErr w:type="gramStart"/>
      <w:r>
        <w:rPr>
          <w:b w:val="0"/>
          <w:bCs/>
          <w:sz w:val="20"/>
        </w:rPr>
        <w:t>city</w:t>
      </w:r>
      <w:proofErr w:type="gramEnd"/>
    </w:p>
    <w:p w:rsidR="0027501F" w:rsidRDefault="0027501F" w:rsidP="001943F1">
      <w:pPr>
        <w:pStyle w:val="Name"/>
        <w:rPr>
          <w:b w:val="0"/>
          <w:bCs/>
          <w:sz w:val="20"/>
        </w:rPr>
      </w:pPr>
      <w:r>
        <w:rPr>
          <w:b w:val="0"/>
          <w:bCs/>
          <w:sz w:val="20"/>
        </w:rPr>
        <w:t>contact number:</w:t>
      </w:r>
      <w:r w:rsidR="00EE7527">
        <w:rPr>
          <w:b w:val="0"/>
          <w:bCs/>
          <w:sz w:val="20"/>
        </w:rPr>
        <w:t xml:space="preserve">  </w:t>
      </w:r>
      <w:r>
        <w:rPr>
          <w:b w:val="0"/>
          <w:bCs/>
          <w:sz w:val="20"/>
        </w:rPr>
        <w:t>09666200596</w:t>
      </w:r>
    </w:p>
    <w:p w:rsidR="0027501F" w:rsidRPr="00E01FB1" w:rsidRDefault="0027501F" w:rsidP="001943F1">
      <w:pPr>
        <w:pStyle w:val="Name"/>
        <w:rPr>
          <w:b w:val="0"/>
          <w:bCs/>
          <w:sz w:val="20"/>
        </w:rPr>
      </w:pPr>
      <w:r>
        <w:rPr>
          <w:b w:val="0"/>
          <w:bCs/>
          <w:sz w:val="20"/>
        </w:rPr>
        <w:t>Email address:</w:t>
      </w:r>
      <w:r w:rsidR="00EE7527">
        <w:rPr>
          <w:b w:val="0"/>
          <w:bCs/>
          <w:sz w:val="20"/>
        </w:rPr>
        <w:t xml:space="preserve">  </w:t>
      </w:r>
      <w:r>
        <w:rPr>
          <w:b w:val="0"/>
          <w:bCs/>
          <w:sz w:val="20"/>
        </w:rPr>
        <w:t xml:space="preserve">romel.talasan@gmail.com </w:t>
      </w:r>
    </w:p>
    <w:sdt>
      <w:sdtPr>
        <w:id w:val="-1179423465"/>
        <w:placeholder>
          <w:docPart w:val="640F24B4586FC8489A8B40089AE50D1F"/>
        </w:placeholder>
        <w:temporary/>
        <w:showingPlcHdr/>
      </w:sdtPr>
      <w:sdtEndPr/>
      <w:sdtContent>
        <w:p w:rsidR="0027501F" w:rsidRDefault="0027501F" w:rsidP="001943F1">
          <w:pPr>
            <w:pStyle w:val="Heading1"/>
          </w:pPr>
          <w:r w:rsidRPr="00DC1262">
            <w:rPr>
              <w:sz w:val="20"/>
              <w:szCs w:val="20"/>
            </w:rPr>
            <w:t>Objective</w:t>
          </w:r>
        </w:p>
      </w:sdtContent>
    </w:sdt>
    <w:p w:rsidR="0027501F" w:rsidRPr="006003A8" w:rsidRDefault="0027501F" w:rsidP="001943F1">
      <w:r>
        <w:t>Seeking a challenging opportunity where I will be able to utilize my strong organizational skill and ability to work well with people. Which will allow me to grow personally and professionally.</w:t>
      </w:r>
    </w:p>
    <w:p w:rsidR="0027501F" w:rsidRPr="00430F4A" w:rsidRDefault="0027501F" w:rsidP="001943F1">
      <w:pPr>
        <w:pStyle w:val="Heading1"/>
        <w:rPr>
          <w:sz w:val="20"/>
          <w:szCs w:val="20"/>
        </w:rPr>
      </w:pPr>
      <w:r w:rsidRPr="00430F4A">
        <w:rPr>
          <w:sz w:val="20"/>
          <w:szCs w:val="20"/>
        </w:rPr>
        <w:t>Personal information</w:t>
      </w:r>
    </w:p>
    <w:p w:rsidR="0027501F" w:rsidRDefault="0027501F" w:rsidP="001943F1">
      <w:pPr>
        <w:spacing w:line="240" w:lineRule="auto"/>
      </w:pPr>
      <w:r>
        <w:t>Date of birth: Feb. 11,</w:t>
      </w:r>
      <w:r w:rsidR="00EE7527">
        <w:t xml:space="preserve"> 2000                        </w:t>
      </w:r>
      <w:r>
        <w:t xml:space="preserve">  Place of Birth: Mandaue City</w:t>
      </w:r>
      <w:r w:rsidR="00EE7527">
        <w:br/>
        <w:t xml:space="preserve">Age: </w:t>
      </w:r>
      <w:bookmarkStart w:id="0" w:name="_GoBack"/>
      <w:bookmarkEnd w:id="0"/>
      <w:r w:rsidR="00EE7527">
        <w:t>23</w:t>
      </w:r>
      <w:r>
        <w:br/>
        <w:t>Civil Status: Single</w:t>
      </w:r>
      <w:r>
        <w:br/>
        <w:t>Mother: Eufrocina Talasan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Occupation: Housewife</w:t>
      </w:r>
      <w:r>
        <w:br/>
        <w:t>Father: Rolly Talasan                                    Occupation: none</w:t>
      </w:r>
      <w:r>
        <w:br/>
        <w:t>Religion: Catholic</w:t>
      </w:r>
    </w:p>
    <w:sdt>
      <w:sdtPr>
        <w:rPr>
          <w:sz w:val="20"/>
          <w:szCs w:val="20"/>
        </w:rPr>
        <w:id w:val="720946933"/>
        <w:placeholder>
          <w:docPart w:val="26658BC4CF3A264CB123475967E8F3B8"/>
        </w:placeholder>
        <w:temporary/>
        <w:showingPlcHdr/>
      </w:sdtPr>
      <w:sdtEndPr/>
      <w:sdtContent>
        <w:p w:rsidR="0027501F" w:rsidRPr="00430F4A" w:rsidRDefault="0027501F" w:rsidP="001943F1">
          <w:pPr>
            <w:pStyle w:val="Heading1"/>
            <w:rPr>
              <w:sz w:val="20"/>
              <w:szCs w:val="20"/>
            </w:rPr>
          </w:pPr>
          <w:r w:rsidRPr="00430F4A">
            <w:rPr>
              <w:sz w:val="20"/>
              <w:szCs w:val="20"/>
            </w:rPr>
            <w:t>Education</w:t>
          </w:r>
        </w:p>
      </w:sdtContent>
    </w:sdt>
    <w:p w:rsidR="0027501F" w:rsidRDefault="0027501F" w:rsidP="001943F1">
      <w:r w:rsidRPr="00AC27AD">
        <w:rPr>
          <w:b/>
          <w:color w:val="000000" w:themeColor="text1"/>
          <w:u w:val="single"/>
        </w:rPr>
        <w:t>Tertiary Education</w:t>
      </w:r>
      <w:r w:rsidRPr="00AC27AD">
        <w:rPr>
          <w:b/>
          <w:color w:val="000000" w:themeColor="text1"/>
          <w:u w:val="single"/>
        </w:rPr>
        <w:br/>
      </w:r>
      <w:r w:rsidRPr="00AC27AD">
        <w:rPr>
          <w:b/>
          <w:color w:val="000000" w:themeColor="text1"/>
        </w:rPr>
        <w:t>School:</w:t>
      </w:r>
      <w:r>
        <w:rPr>
          <w:b/>
          <w:color w:val="000000" w:themeColor="text1"/>
        </w:rPr>
        <w:t xml:space="preserve"> </w:t>
      </w:r>
      <w:r w:rsidRPr="00CB5273">
        <w:t>Cebu Technological University</w:t>
      </w:r>
      <w:r w:rsidRPr="00AC27AD">
        <w:rPr>
          <w:b/>
          <w:color w:val="000000" w:themeColor="text1"/>
        </w:rPr>
        <w:br/>
        <w:t>Degree:</w:t>
      </w:r>
      <w:r>
        <w:rPr>
          <w:b/>
          <w:color w:val="000000" w:themeColor="text1"/>
        </w:rPr>
        <w:t xml:space="preserve"> </w:t>
      </w:r>
      <w:r w:rsidRPr="00CB5273">
        <w:t>Bachelor of Industrial Technology : Computer Technology</w:t>
      </w:r>
      <w:r>
        <w:rPr>
          <w:b/>
          <w:color w:val="000000" w:themeColor="text1"/>
        </w:rPr>
        <w:br/>
        <w:t xml:space="preserve">Address: </w:t>
      </w:r>
      <w:r w:rsidRPr="00CB5273">
        <w:t>M.J. Cuenco Ave, Cor R. Palma</w:t>
      </w:r>
      <w:r>
        <w:rPr>
          <w:b/>
          <w:color w:val="000000" w:themeColor="text1"/>
        </w:rPr>
        <w:br/>
        <w:t xml:space="preserve">School Year: </w:t>
      </w:r>
      <w:r w:rsidRPr="00CB5273">
        <w:t>2019-2020</w:t>
      </w:r>
    </w:p>
    <w:p w:rsidR="0027501F" w:rsidRDefault="0027501F" w:rsidP="001943F1">
      <w:r w:rsidRPr="00CB5273">
        <w:rPr>
          <w:rStyle w:val="Heading2Char"/>
          <w:b/>
          <w:sz w:val="20"/>
          <w:szCs w:val="20"/>
          <w:u w:val="single"/>
        </w:rPr>
        <w:t>S</w:t>
      </w:r>
      <w:r>
        <w:rPr>
          <w:rStyle w:val="Heading2Char"/>
          <w:b/>
          <w:sz w:val="20"/>
          <w:szCs w:val="20"/>
          <w:u w:val="single"/>
        </w:rPr>
        <w:t xml:space="preserve">enior </w:t>
      </w:r>
      <w:proofErr w:type="gramStart"/>
      <w:r>
        <w:rPr>
          <w:rStyle w:val="Heading2Char"/>
          <w:b/>
          <w:sz w:val="20"/>
          <w:szCs w:val="20"/>
          <w:u w:val="single"/>
        </w:rPr>
        <w:t>High(</w:t>
      </w:r>
      <w:proofErr w:type="gramEnd"/>
      <w:r>
        <w:rPr>
          <w:rStyle w:val="Heading2Char"/>
          <w:b/>
          <w:sz w:val="20"/>
          <w:szCs w:val="20"/>
          <w:u w:val="single"/>
        </w:rPr>
        <w:t>K-12)</w:t>
      </w:r>
      <w:r w:rsidRPr="00CB5273">
        <w:rPr>
          <w:rStyle w:val="Heading2Char"/>
          <w:b/>
          <w:sz w:val="20"/>
          <w:szCs w:val="20"/>
          <w:u w:val="single"/>
        </w:rPr>
        <w:t xml:space="preserve"> Education</w:t>
      </w:r>
      <w:r>
        <w:rPr>
          <w:b/>
          <w:u w:val="single"/>
        </w:rPr>
        <w:br/>
      </w:r>
      <w:r w:rsidRPr="00AC27AD">
        <w:rPr>
          <w:b/>
          <w:color w:val="000000" w:themeColor="text1"/>
        </w:rPr>
        <w:t>School:</w:t>
      </w:r>
      <w:r>
        <w:rPr>
          <w:b/>
          <w:color w:val="000000" w:themeColor="text1"/>
        </w:rPr>
        <w:t xml:space="preserve"> </w:t>
      </w:r>
      <w:r>
        <w:t>Benedicto College</w:t>
      </w:r>
      <w:r w:rsidRPr="00AC27AD">
        <w:rPr>
          <w:b/>
          <w:color w:val="000000" w:themeColor="text1"/>
        </w:rPr>
        <w:br/>
        <w:t>Degree:</w:t>
      </w:r>
      <w:r>
        <w:rPr>
          <w:b/>
          <w:color w:val="000000" w:themeColor="text1"/>
        </w:rPr>
        <w:t xml:space="preserve"> </w:t>
      </w:r>
      <w:r>
        <w:t>ICT : Animation</w:t>
      </w:r>
      <w:r>
        <w:rPr>
          <w:b/>
          <w:color w:val="000000" w:themeColor="text1"/>
        </w:rPr>
        <w:br/>
        <w:t xml:space="preserve">Address: </w:t>
      </w:r>
      <w:r w:rsidRPr="00CB5273">
        <w:t>A.S. Fortuna St., Mandaue City</w:t>
      </w:r>
      <w:r>
        <w:rPr>
          <w:b/>
          <w:color w:val="000000" w:themeColor="text1"/>
        </w:rPr>
        <w:br/>
        <w:t xml:space="preserve">School Year: </w:t>
      </w:r>
      <w:r>
        <w:t>2017-2018</w:t>
      </w:r>
    </w:p>
    <w:p w:rsidR="0027501F" w:rsidRPr="00430F4A" w:rsidRDefault="0027501F" w:rsidP="001943F1">
      <w:r w:rsidRPr="00430F4A">
        <w:rPr>
          <w:rStyle w:val="Heading2Char"/>
          <w:b/>
          <w:sz w:val="20"/>
          <w:szCs w:val="20"/>
          <w:u w:val="single"/>
        </w:rPr>
        <w:t>Secondary Education</w:t>
      </w:r>
      <w:r w:rsidRPr="00430F4A">
        <w:rPr>
          <w:rStyle w:val="Heading2Char"/>
          <w:b/>
          <w:sz w:val="20"/>
          <w:szCs w:val="20"/>
          <w:u w:val="single"/>
        </w:rPr>
        <w:br/>
      </w:r>
      <w:r w:rsidRPr="00AC27AD">
        <w:rPr>
          <w:b/>
          <w:color w:val="000000" w:themeColor="text1"/>
        </w:rPr>
        <w:t>School:</w:t>
      </w:r>
      <w:r>
        <w:rPr>
          <w:b/>
          <w:color w:val="000000" w:themeColor="text1"/>
        </w:rPr>
        <w:t xml:space="preserve"> </w:t>
      </w:r>
      <w:r>
        <w:t>Don Gerardo Ll. Ouano Memorial National High School</w:t>
      </w:r>
      <w:r>
        <w:rPr>
          <w:b/>
          <w:color w:val="000000" w:themeColor="text1"/>
        </w:rPr>
        <w:br/>
        <w:t xml:space="preserve">Address: </w:t>
      </w:r>
      <w:r>
        <w:t>Opao Mandaue City</w:t>
      </w:r>
      <w:r>
        <w:rPr>
          <w:b/>
          <w:color w:val="000000" w:themeColor="text1"/>
        </w:rPr>
        <w:br/>
        <w:t xml:space="preserve">School Year: </w:t>
      </w:r>
      <w:r>
        <w:t>2015-2016</w:t>
      </w:r>
    </w:p>
    <w:p w:rsidR="0027501F" w:rsidRPr="00430F4A" w:rsidRDefault="0027501F" w:rsidP="001943F1">
      <w:pPr>
        <w:pStyle w:val="Heading1"/>
        <w:rPr>
          <w:sz w:val="20"/>
          <w:szCs w:val="20"/>
        </w:rPr>
      </w:pPr>
      <w:r w:rsidRPr="00430F4A">
        <w:rPr>
          <w:sz w:val="20"/>
          <w:szCs w:val="20"/>
        </w:rPr>
        <w:t>WORK eXPERIENCE</w:t>
      </w:r>
      <w:r>
        <w:rPr>
          <w:sz w:val="20"/>
          <w:szCs w:val="20"/>
        </w:rPr>
        <w:tab/>
      </w:r>
    </w:p>
    <w:p w:rsidR="001859DF" w:rsidRDefault="0027501F" w:rsidP="0027501F">
      <w:pPr>
        <w:pStyle w:val="ListBullet"/>
        <w:numPr>
          <w:ilvl w:val="0"/>
          <w:numId w:val="0"/>
        </w:numPr>
      </w:pPr>
      <w:r>
        <w:t>Service Crew Member</w:t>
      </w:r>
      <w:r w:rsidR="00EE7527">
        <w:t xml:space="preserve">                     Production Worker</w:t>
      </w:r>
      <w:r w:rsidR="00EE7527">
        <w:tab/>
      </w:r>
      <w:r w:rsidR="00EE7527">
        <w:tab/>
      </w:r>
      <w:r>
        <w:br/>
        <w:t>JUNLO Food Services</w:t>
      </w:r>
      <w:r w:rsidR="00EE7527">
        <w:t xml:space="preserve">                      NutriAsia</w:t>
      </w:r>
      <w:r>
        <w:br/>
        <w:t>SM City Consolacion</w:t>
      </w:r>
      <w:r w:rsidR="00EE7527">
        <w:t xml:space="preserve">                        Sudlon Maguikay Mandaue City</w:t>
      </w:r>
      <w:r>
        <w:br/>
        <w:t>(June 2018-June 2019)</w:t>
      </w:r>
      <w:r w:rsidR="00EE7527">
        <w:t xml:space="preserve">                    (March 2021-Jan2024)</w:t>
      </w:r>
    </w:p>
    <w:sectPr w:rsidR="001859DF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EB1" w:rsidRDefault="004D6EB1">
      <w:r>
        <w:separator/>
      </w:r>
    </w:p>
  </w:endnote>
  <w:endnote w:type="continuationSeparator" w:id="0">
    <w:p w:rsidR="004D6EB1" w:rsidRDefault="004D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9DF" w:rsidRDefault="001305F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EB1" w:rsidRDefault="004D6EB1">
      <w:r>
        <w:separator/>
      </w:r>
    </w:p>
  </w:footnote>
  <w:footnote w:type="continuationSeparator" w:id="0">
    <w:p w:rsidR="004D6EB1" w:rsidRDefault="004D6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9DF" w:rsidRDefault="001305F8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47AE0B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9DF" w:rsidRDefault="001305F8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59DF" w:rsidRDefault="001859D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1859DF" w:rsidRDefault="001859D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AD"/>
    <w:rsid w:val="000E1F30"/>
    <w:rsid w:val="001305F8"/>
    <w:rsid w:val="001859DF"/>
    <w:rsid w:val="00196C59"/>
    <w:rsid w:val="00214F8B"/>
    <w:rsid w:val="00226731"/>
    <w:rsid w:val="0027501F"/>
    <w:rsid w:val="00336751"/>
    <w:rsid w:val="00336E0A"/>
    <w:rsid w:val="003A1C9A"/>
    <w:rsid w:val="004D6EB1"/>
    <w:rsid w:val="00586F29"/>
    <w:rsid w:val="005E67D6"/>
    <w:rsid w:val="00665276"/>
    <w:rsid w:val="007A6CF3"/>
    <w:rsid w:val="00A936AD"/>
    <w:rsid w:val="00B228C2"/>
    <w:rsid w:val="00BD1EC0"/>
    <w:rsid w:val="00DC1262"/>
    <w:rsid w:val="00EC6763"/>
    <w:rsid w:val="00EE7527"/>
    <w:rsid w:val="00FC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ce5\Downloads\%7b2F39F58C-0ADB-D440-A334-347C2940FB79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0F24B4586FC8489A8B40089AE50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01F1F-FE4D-434B-AF52-B7606D4B48B6}"/>
      </w:docPartPr>
      <w:docPartBody>
        <w:p w:rsidR="00715A51" w:rsidRDefault="00653242" w:rsidP="00653242">
          <w:pPr>
            <w:pStyle w:val="640F24B4586FC8489A8B40089AE50D1F"/>
          </w:pPr>
          <w:r>
            <w:t>Objective</w:t>
          </w:r>
        </w:p>
      </w:docPartBody>
    </w:docPart>
    <w:docPart>
      <w:docPartPr>
        <w:name w:val="26658BC4CF3A264CB123475967E8F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DEEA7-CBF1-A449-9339-0D9CB23CD378}"/>
      </w:docPartPr>
      <w:docPartBody>
        <w:p w:rsidR="00715A51" w:rsidRDefault="00653242" w:rsidP="00653242">
          <w:pPr>
            <w:pStyle w:val="26658BC4CF3A264CB123475967E8F3B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42"/>
    <w:rsid w:val="001D1E56"/>
    <w:rsid w:val="00653242"/>
    <w:rsid w:val="0071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31DFFF92F3EB4A9F79B91A76CC4371">
    <w:name w:val="5731DFFF92F3EB4A9F79B91A76CC4371"/>
  </w:style>
  <w:style w:type="paragraph" w:customStyle="1" w:styleId="6B05BC6587A2514CAAD48C8D893899FD">
    <w:name w:val="6B05BC6587A2514CAAD48C8D893899FD"/>
  </w:style>
  <w:style w:type="paragraph" w:customStyle="1" w:styleId="006A2751C92A0349B74C7F1063300644">
    <w:name w:val="006A2751C92A0349B74C7F1063300644"/>
  </w:style>
  <w:style w:type="paragraph" w:customStyle="1" w:styleId="91F56089BDECA44ABEBC73C1B8B89761">
    <w:name w:val="91F56089BDECA44ABEBC73C1B8B89761"/>
  </w:style>
  <w:style w:type="paragraph" w:customStyle="1" w:styleId="0207B6E7C4E1C0409C3754F07C8061CD">
    <w:name w:val="0207B6E7C4E1C0409C3754F07C8061CD"/>
  </w:style>
  <w:style w:type="paragraph" w:customStyle="1" w:styleId="2947EC40DF3B454B9321C948CDCBFC15">
    <w:name w:val="2947EC40DF3B454B9321C948CDCBFC15"/>
  </w:style>
  <w:style w:type="paragraph" w:customStyle="1" w:styleId="BECE52D8567A7F48999DFFCA941A109E">
    <w:name w:val="BECE52D8567A7F48999DFFCA941A109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2AA1DD9A96C24D43935BC4F0E6BF9612">
    <w:name w:val="2AA1DD9A96C24D43935BC4F0E6BF9612"/>
  </w:style>
  <w:style w:type="paragraph" w:customStyle="1" w:styleId="DA948E1DB87B094BA67B41B951B95D21">
    <w:name w:val="DA948E1DB87B094BA67B41B951B95D21"/>
  </w:style>
  <w:style w:type="paragraph" w:customStyle="1" w:styleId="45958411FD4F6C4EBACB456F5658E73C">
    <w:name w:val="45958411FD4F6C4EBACB456F5658E73C"/>
  </w:style>
  <w:style w:type="paragraph" w:customStyle="1" w:styleId="2CA023D22F16A54692F13D20448711F6">
    <w:name w:val="2CA023D22F16A54692F13D20448711F6"/>
  </w:style>
  <w:style w:type="paragraph" w:customStyle="1" w:styleId="B732A8DDC5EAA045BFC0A50DEF4F7B01">
    <w:name w:val="B732A8DDC5EAA045BFC0A50DEF4F7B01"/>
  </w:style>
  <w:style w:type="paragraph" w:customStyle="1" w:styleId="640F24B4586FC8489A8B40089AE50D1F">
    <w:name w:val="640F24B4586FC8489A8B40089AE50D1F"/>
    <w:rsid w:val="00653242"/>
  </w:style>
  <w:style w:type="paragraph" w:customStyle="1" w:styleId="26658BC4CF3A264CB123475967E8F3B8">
    <w:name w:val="26658BC4CF3A264CB123475967E8F3B8"/>
    <w:rsid w:val="006532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31DFFF92F3EB4A9F79B91A76CC4371">
    <w:name w:val="5731DFFF92F3EB4A9F79B91A76CC4371"/>
  </w:style>
  <w:style w:type="paragraph" w:customStyle="1" w:styleId="6B05BC6587A2514CAAD48C8D893899FD">
    <w:name w:val="6B05BC6587A2514CAAD48C8D893899FD"/>
  </w:style>
  <w:style w:type="paragraph" w:customStyle="1" w:styleId="006A2751C92A0349B74C7F1063300644">
    <w:name w:val="006A2751C92A0349B74C7F1063300644"/>
  </w:style>
  <w:style w:type="paragraph" w:customStyle="1" w:styleId="91F56089BDECA44ABEBC73C1B8B89761">
    <w:name w:val="91F56089BDECA44ABEBC73C1B8B89761"/>
  </w:style>
  <w:style w:type="paragraph" w:customStyle="1" w:styleId="0207B6E7C4E1C0409C3754F07C8061CD">
    <w:name w:val="0207B6E7C4E1C0409C3754F07C8061CD"/>
  </w:style>
  <w:style w:type="paragraph" w:customStyle="1" w:styleId="2947EC40DF3B454B9321C948CDCBFC15">
    <w:name w:val="2947EC40DF3B454B9321C948CDCBFC15"/>
  </w:style>
  <w:style w:type="paragraph" w:customStyle="1" w:styleId="BECE52D8567A7F48999DFFCA941A109E">
    <w:name w:val="BECE52D8567A7F48999DFFCA941A109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2AA1DD9A96C24D43935BC4F0E6BF9612">
    <w:name w:val="2AA1DD9A96C24D43935BC4F0E6BF9612"/>
  </w:style>
  <w:style w:type="paragraph" w:customStyle="1" w:styleId="DA948E1DB87B094BA67B41B951B95D21">
    <w:name w:val="DA948E1DB87B094BA67B41B951B95D21"/>
  </w:style>
  <w:style w:type="paragraph" w:customStyle="1" w:styleId="45958411FD4F6C4EBACB456F5658E73C">
    <w:name w:val="45958411FD4F6C4EBACB456F5658E73C"/>
  </w:style>
  <w:style w:type="paragraph" w:customStyle="1" w:styleId="2CA023D22F16A54692F13D20448711F6">
    <w:name w:val="2CA023D22F16A54692F13D20448711F6"/>
  </w:style>
  <w:style w:type="paragraph" w:customStyle="1" w:styleId="B732A8DDC5EAA045BFC0A50DEF4F7B01">
    <w:name w:val="B732A8DDC5EAA045BFC0A50DEF4F7B01"/>
  </w:style>
  <w:style w:type="paragraph" w:customStyle="1" w:styleId="640F24B4586FC8489A8B40089AE50D1F">
    <w:name w:val="640F24B4586FC8489A8B40089AE50D1F"/>
    <w:rsid w:val="00653242"/>
  </w:style>
  <w:style w:type="paragraph" w:customStyle="1" w:styleId="26658BC4CF3A264CB123475967E8F3B8">
    <w:name w:val="26658BC4CF3A264CB123475967E8F3B8"/>
    <w:rsid w:val="00653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04033-DD0E-4614-87C2-9CF48073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{2F39F58C-0ADB-D440-A334-347C2940FB79}tf50002018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romel.talasan@gmail.com</dc:creator>
  <cp:lastModifiedBy>loyce5</cp:lastModifiedBy>
  <cp:revision>2</cp:revision>
  <dcterms:created xsi:type="dcterms:W3CDTF">2023-12-25T23:41:00Z</dcterms:created>
  <dcterms:modified xsi:type="dcterms:W3CDTF">2023-12-25T23:41:00Z</dcterms:modified>
</cp:coreProperties>
</file>